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EA5AA" w14:textId="77777777" w:rsidR="008C71AA" w:rsidRPr="007D14BD" w:rsidRDefault="00EE276D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pict w14:anchorId="2476A0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0;margin-top:0;width:69.85pt;height:69.85pt;z-index:251657728;visibility:visible;mso-wrap-distance-right:21.6pt">
            <v:imagedata r:id="rId6" o:title=""/>
            <w10:wrap type="square"/>
          </v:shape>
        </w:pict>
      </w:r>
      <w:r w:rsidR="00EA4701" w:rsidRPr="007D14BD">
        <w:rPr>
          <w:color w:val="5B9BD5"/>
          <w:sz w:val="44"/>
          <w:szCs w:val="44"/>
        </w:rPr>
        <w:t xml:space="preserve">Project </w:t>
      </w:r>
      <w:r w:rsidR="00E415F9">
        <w:rPr>
          <w:color w:val="5B9BD5"/>
          <w:sz w:val="44"/>
          <w:szCs w:val="44"/>
        </w:rPr>
        <w:t>Summary</w:t>
      </w:r>
    </w:p>
    <w:p w14:paraId="1B264FFD" w14:textId="77777777" w:rsidR="00EA4701" w:rsidRPr="00B017B3" w:rsidRDefault="00DD4912" w:rsidP="00EA4701">
      <w:pPr>
        <w:rPr>
          <w:sz w:val="34"/>
          <w:szCs w:val="34"/>
        </w:rPr>
      </w:pPr>
      <w:r>
        <w:rPr>
          <w:sz w:val="34"/>
          <w:szCs w:val="34"/>
        </w:rPr>
        <w:t>Nuvven Partner Mobile App</w:t>
      </w:r>
    </w:p>
    <w:p w14:paraId="27D75F99" w14:textId="77777777" w:rsidR="00EA4701" w:rsidRDefault="00EA4701" w:rsidP="00EA4701">
      <w:pPr>
        <w:spacing w:after="0"/>
        <w:rPr>
          <w:sz w:val="28"/>
          <w:szCs w:val="28"/>
        </w:rPr>
      </w:pPr>
    </w:p>
    <w:p w14:paraId="0C7B3D63" w14:textId="77777777" w:rsidR="00E415F9" w:rsidRPr="00E415F9" w:rsidRDefault="00E415F9" w:rsidP="008731E3">
      <w:pPr>
        <w:pStyle w:val="SHD"/>
      </w:pPr>
      <w:r w:rsidRPr="008731E3">
        <w:t>Dates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415F9" w14:paraId="0E1E028A" w14:textId="77777777" w:rsidTr="00AE6686">
        <w:tc>
          <w:tcPr>
            <w:tcW w:w="3192" w:type="dxa"/>
            <w:shd w:val="clear" w:color="auto" w:fill="auto"/>
          </w:tcPr>
          <w:p w14:paraId="6EEEB968" w14:textId="77777777" w:rsidR="00E415F9" w:rsidRDefault="008731E3" w:rsidP="008731E3">
            <w:r>
              <w:t>Sponsor Appointed</w:t>
            </w:r>
          </w:p>
        </w:tc>
        <w:tc>
          <w:tcPr>
            <w:tcW w:w="3192" w:type="dxa"/>
            <w:shd w:val="clear" w:color="auto" w:fill="auto"/>
          </w:tcPr>
          <w:p w14:paraId="574BBEB2" w14:textId="77777777" w:rsidR="00E415F9" w:rsidRDefault="008731E3" w:rsidP="008731E3">
            <w:r>
              <w:t>Project Authorized</w:t>
            </w:r>
          </w:p>
        </w:tc>
        <w:tc>
          <w:tcPr>
            <w:tcW w:w="3192" w:type="dxa"/>
            <w:shd w:val="clear" w:color="auto" w:fill="auto"/>
          </w:tcPr>
          <w:p w14:paraId="0FDF8C82" w14:textId="77777777" w:rsidR="00E415F9" w:rsidRDefault="00E415F9" w:rsidP="008731E3">
            <w:r>
              <w:t xml:space="preserve">Project </w:t>
            </w:r>
            <w:r w:rsidR="008731E3">
              <w:t>Closed</w:t>
            </w:r>
          </w:p>
        </w:tc>
      </w:tr>
      <w:tr w:rsidR="00E415F9" w14:paraId="7B2DC46D" w14:textId="77777777" w:rsidTr="00AE6686">
        <w:tc>
          <w:tcPr>
            <w:tcW w:w="3192" w:type="dxa"/>
            <w:shd w:val="clear" w:color="auto" w:fill="auto"/>
          </w:tcPr>
          <w:p w14:paraId="30541B29" w14:textId="77777777" w:rsidR="00E415F9" w:rsidRDefault="00DD4912" w:rsidP="008731E3">
            <w:r>
              <w:t>Brian Davison</w:t>
            </w:r>
          </w:p>
        </w:tc>
        <w:tc>
          <w:tcPr>
            <w:tcW w:w="3192" w:type="dxa"/>
            <w:shd w:val="clear" w:color="auto" w:fill="auto"/>
          </w:tcPr>
          <w:p w14:paraId="25A2C21F" w14:textId="77777777" w:rsidR="00E415F9" w:rsidRDefault="00E415F9" w:rsidP="008731E3"/>
        </w:tc>
        <w:tc>
          <w:tcPr>
            <w:tcW w:w="3192" w:type="dxa"/>
            <w:shd w:val="clear" w:color="auto" w:fill="auto"/>
          </w:tcPr>
          <w:p w14:paraId="6FFDEB03" w14:textId="77777777" w:rsidR="00E415F9" w:rsidRDefault="00E415F9" w:rsidP="008731E3"/>
        </w:tc>
      </w:tr>
    </w:tbl>
    <w:p w14:paraId="25D590FF" w14:textId="77777777" w:rsidR="00E415F9" w:rsidRDefault="008731E3" w:rsidP="008731E3">
      <w:pPr>
        <w:pStyle w:val="SHD"/>
      </w:pPr>
      <w:r>
        <w:t>Purpose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E415F9" w:rsidRPr="00AE6686" w14:paraId="41DC91F6" w14:textId="77777777" w:rsidTr="00AE6686">
        <w:tc>
          <w:tcPr>
            <w:tcW w:w="3168" w:type="dxa"/>
            <w:shd w:val="clear" w:color="auto" w:fill="auto"/>
          </w:tcPr>
          <w:p w14:paraId="0D2842CF" w14:textId="77777777" w:rsidR="00E415F9" w:rsidRDefault="00E415F9" w:rsidP="008731E3">
            <w:r>
              <w:t>Goal / Outcome</w:t>
            </w:r>
          </w:p>
        </w:tc>
        <w:tc>
          <w:tcPr>
            <w:tcW w:w="6408" w:type="dxa"/>
            <w:shd w:val="clear" w:color="auto" w:fill="auto"/>
          </w:tcPr>
          <w:p w14:paraId="5C97AD34" w14:textId="77777777" w:rsidR="00E415F9" w:rsidRPr="00AE6686" w:rsidRDefault="00DD4912" w:rsidP="008731E3">
            <w:pPr>
              <w:rPr>
                <w:szCs w:val="28"/>
              </w:rPr>
            </w:pPr>
            <w:r>
              <w:rPr>
                <w:szCs w:val="28"/>
              </w:rPr>
              <w:t>To create a mobile application</w:t>
            </w:r>
            <w:r w:rsidR="00A13C6B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as a partner to </w:t>
            </w:r>
            <w:r w:rsidR="005449D0">
              <w:rPr>
                <w:szCs w:val="28"/>
              </w:rPr>
              <w:t>Nuvven SaaS platform.</w:t>
            </w:r>
          </w:p>
        </w:tc>
      </w:tr>
      <w:tr w:rsidR="00E415F9" w:rsidRPr="00AE6686" w14:paraId="41535F00" w14:textId="77777777" w:rsidTr="00AE6686">
        <w:tc>
          <w:tcPr>
            <w:tcW w:w="3168" w:type="dxa"/>
            <w:shd w:val="clear" w:color="auto" w:fill="auto"/>
          </w:tcPr>
          <w:p w14:paraId="45D85DB0" w14:textId="77777777" w:rsidR="00E415F9" w:rsidRDefault="00E415F9" w:rsidP="008731E3">
            <w:r>
              <w:t>Main product</w:t>
            </w:r>
          </w:p>
        </w:tc>
        <w:tc>
          <w:tcPr>
            <w:tcW w:w="6408" w:type="dxa"/>
            <w:shd w:val="clear" w:color="auto" w:fill="auto"/>
          </w:tcPr>
          <w:p w14:paraId="188F022E" w14:textId="2A373870" w:rsidR="00E415F9" w:rsidRPr="00AE6686" w:rsidRDefault="00A13C6B" w:rsidP="008731E3">
            <w:pPr>
              <w:rPr>
                <w:szCs w:val="28"/>
              </w:rPr>
            </w:pPr>
            <w:r>
              <w:rPr>
                <w:szCs w:val="28"/>
              </w:rPr>
              <w:t xml:space="preserve">A </w:t>
            </w:r>
            <w:r w:rsidR="00EE276D">
              <w:rPr>
                <w:szCs w:val="28"/>
              </w:rPr>
              <w:t>multi-platform</w:t>
            </w:r>
            <w:r>
              <w:rPr>
                <w:szCs w:val="28"/>
              </w:rPr>
              <w:t xml:space="preserve"> mobile application.</w:t>
            </w:r>
          </w:p>
        </w:tc>
      </w:tr>
      <w:tr w:rsidR="00E415F9" w:rsidRPr="00AE6686" w14:paraId="668CE935" w14:textId="77777777" w:rsidTr="00AE6686">
        <w:tc>
          <w:tcPr>
            <w:tcW w:w="3168" w:type="dxa"/>
            <w:shd w:val="clear" w:color="auto" w:fill="auto"/>
          </w:tcPr>
          <w:p w14:paraId="367056FF" w14:textId="77777777" w:rsidR="00E415F9" w:rsidRDefault="00E415F9" w:rsidP="008731E3">
            <w:r>
              <w:t>High-level Requirements</w:t>
            </w:r>
          </w:p>
        </w:tc>
        <w:tc>
          <w:tcPr>
            <w:tcW w:w="6408" w:type="dxa"/>
            <w:shd w:val="clear" w:color="auto" w:fill="auto"/>
          </w:tcPr>
          <w:p w14:paraId="0EC63FDE" w14:textId="77777777" w:rsidR="00E415F9" w:rsidRPr="00AE6686" w:rsidRDefault="00A13C6B" w:rsidP="008731E3">
            <w:pPr>
              <w:rPr>
                <w:szCs w:val="28"/>
              </w:rPr>
            </w:pPr>
            <w:r>
              <w:rPr>
                <w:szCs w:val="28"/>
              </w:rPr>
              <w:t>Enables car rental workers to deliver and collect rented vehicles, and perform related administrative tasks.</w:t>
            </w:r>
          </w:p>
        </w:tc>
      </w:tr>
    </w:tbl>
    <w:p w14:paraId="46DB93FC" w14:textId="77777777" w:rsidR="00E415F9" w:rsidRDefault="008731E3" w:rsidP="008731E3">
      <w:pPr>
        <w:pStyle w:val="SHD"/>
      </w:pPr>
      <w:r>
        <w:t>Targets</w:t>
      </w:r>
      <w:bookmarkStart w:id="0" w:name="_GoBack"/>
      <w:bookmarkEnd w:id="0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E415F9" w14:paraId="579B3D31" w14:textId="77777777" w:rsidTr="00AE6686">
        <w:tc>
          <w:tcPr>
            <w:tcW w:w="3168" w:type="dxa"/>
            <w:shd w:val="clear" w:color="auto" w:fill="auto"/>
          </w:tcPr>
          <w:p w14:paraId="70C8FC71" w14:textId="77777777" w:rsidR="00E415F9" w:rsidRDefault="00E415F9" w:rsidP="008731E3">
            <w:r>
              <w:t>Duration</w:t>
            </w:r>
          </w:p>
        </w:tc>
        <w:tc>
          <w:tcPr>
            <w:tcW w:w="6408" w:type="dxa"/>
            <w:shd w:val="clear" w:color="auto" w:fill="auto"/>
          </w:tcPr>
          <w:p w14:paraId="69896958" w14:textId="77777777" w:rsidR="00E415F9" w:rsidRDefault="00A13C6B" w:rsidP="008731E3">
            <w:r>
              <w:t xml:space="preserve">06/01/2020 </w:t>
            </w:r>
            <w:r w:rsidR="00A65392">
              <w:t>–</w:t>
            </w:r>
            <w:r>
              <w:t xml:space="preserve"> 06</w:t>
            </w:r>
            <w:r w:rsidR="00A65392">
              <w:t>/</w:t>
            </w:r>
            <w:r>
              <w:t>04</w:t>
            </w:r>
            <w:r w:rsidR="00A65392">
              <w:t>/</w:t>
            </w:r>
            <w:r>
              <w:t>2020</w:t>
            </w:r>
          </w:p>
        </w:tc>
      </w:tr>
      <w:tr w:rsidR="00E415F9" w14:paraId="0AA004A7" w14:textId="77777777" w:rsidTr="00AE6686">
        <w:tc>
          <w:tcPr>
            <w:tcW w:w="3168" w:type="dxa"/>
            <w:shd w:val="clear" w:color="auto" w:fill="auto"/>
          </w:tcPr>
          <w:p w14:paraId="7987740A" w14:textId="77777777" w:rsidR="00E415F9" w:rsidRDefault="00E415F9" w:rsidP="008731E3">
            <w:r>
              <w:t>Budget</w:t>
            </w:r>
          </w:p>
        </w:tc>
        <w:tc>
          <w:tcPr>
            <w:tcW w:w="6408" w:type="dxa"/>
            <w:shd w:val="clear" w:color="auto" w:fill="auto"/>
          </w:tcPr>
          <w:p w14:paraId="5C7B8B68" w14:textId="7258FCE3" w:rsidR="00E415F9" w:rsidRDefault="00F13BE5" w:rsidP="008731E3">
            <w:r>
              <w:t>N/A</w:t>
            </w:r>
          </w:p>
        </w:tc>
      </w:tr>
    </w:tbl>
    <w:p w14:paraId="37DF356A" w14:textId="77777777" w:rsidR="00E415F9" w:rsidRDefault="00E415F9" w:rsidP="008731E3">
      <w:pPr>
        <w:pStyle w:val="SHD"/>
      </w:pPr>
      <w:r w:rsidRPr="008731E3">
        <w:t>Major</w:t>
      </w:r>
      <w:r>
        <w:t xml:space="preserve"> </w:t>
      </w:r>
      <w:r w:rsidRPr="008731E3">
        <w:t>Risks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E415F9" w14:paraId="4DFF6DFE" w14:textId="77777777" w:rsidTr="00AE6686">
        <w:tc>
          <w:tcPr>
            <w:tcW w:w="9576" w:type="dxa"/>
            <w:shd w:val="clear" w:color="auto" w:fill="auto"/>
          </w:tcPr>
          <w:p w14:paraId="686A3851" w14:textId="76FED045" w:rsidR="008731E3" w:rsidRDefault="00F13BE5" w:rsidP="008731E3">
            <w:r>
              <w:t>Security; protecting the data, planning, and execution associated with the project. Project completion and quality; time management of team members involved, loss of progress through lack of backups.</w:t>
            </w:r>
          </w:p>
        </w:tc>
      </w:tr>
    </w:tbl>
    <w:p w14:paraId="5B2B78B2" w14:textId="77777777" w:rsidR="00E415F9" w:rsidRDefault="00E415F9" w:rsidP="008731E3">
      <w:pPr>
        <w:pStyle w:val="SHD"/>
      </w:pPr>
      <w:r w:rsidRPr="008731E3">
        <w:t>Roles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8731E3" w14:paraId="3EECE6FB" w14:textId="77777777" w:rsidTr="00AE6686">
        <w:tc>
          <w:tcPr>
            <w:tcW w:w="3168" w:type="dxa"/>
            <w:shd w:val="clear" w:color="auto" w:fill="auto"/>
          </w:tcPr>
          <w:p w14:paraId="2DC2332F" w14:textId="77777777" w:rsidR="008731E3" w:rsidRDefault="008731E3" w:rsidP="008731E3">
            <w:r>
              <w:t>Sponsor</w:t>
            </w:r>
          </w:p>
        </w:tc>
        <w:tc>
          <w:tcPr>
            <w:tcW w:w="6408" w:type="dxa"/>
            <w:shd w:val="clear" w:color="auto" w:fill="auto"/>
          </w:tcPr>
          <w:p w14:paraId="0E3268D8" w14:textId="77777777" w:rsidR="008731E3" w:rsidRDefault="00A65392" w:rsidP="008731E3">
            <w:r>
              <w:t>Brian Davison</w:t>
            </w:r>
          </w:p>
        </w:tc>
      </w:tr>
      <w:tr w:rsidR="008731E3" w14:paraId="5367109B" w14:textId="77777777" w:rsidTr="00AE6686">
        <w:tc>
          <w:tcPr>
            <w:tcW w:w="3168" w:type="dxa"/>
            <w:shd w:val="clear" w:color="auto" w:fill="auto"/>
          </w:tcPr>
          <w:p w14:paraId="21661416" w14:textId="77777777" w:rsidR="008731E3" w:rsidRDefault="008731E3" w:rsidP="008731E3">
            <w:r>
              <w:t xml:space="preserve">Consultants </w:t>
            </w:r>
          </w:p>
        </w:tc>
        <w:tc>
          <w:tcPr>
            <w:tcW w:w="6408" w:type="dxa"/>
            <w:shd w:val="clear" w:color="auto" w:fill="auto"/>
          </w:tcPr>
          <w:p w14:paraId="641D4EDB" w14:textId="036444F2" w:rsidR="008731E3" w:rsidRDefault="00126ADE" w:rsidP="008731E3">
            <w:r>
              <w:t>Kyle Wernham, Catherine George</w:t>
            </w:r>
          </w:p>
        </w:tc>
      </w:tr>
      <w:tr w:rsidR="008731E3" w14:paraId="7CDD8BC0" w14:textId="77777777" w:rsidTr="00AE6686">
        <w:tc>
          <w:tcPr>
            <w:tcW w:w="3168" w:type="dxa"/>
            <w:shd w:val="clear" w:color="auto" w:fill="auto"/>
          </w:tcPr>
          <w:p w14:paraId="33F4FD79" w14:textId="77777777" w:rsidR="008731E3" w:rsidRDefault="008731E3" w:rsidP="008731E3">
            <w:r>
              <w:t>Project Manager</w:t>
            </w:r>
          </w:p>
        </w:tc>
        <w:tc>
          <w:tcPr>
            <w:tcW w:w="6408" w:type="dxa"/>
            <w:shd w:val="clear" w:color="auto" w:fill="auto"/>
          </w:tcPr>
          <w:p w14:paraId="58ACEBC3" w14:textId="77777777" w:rsidR="008731E3" w:rsidRDefault="00A65392" w:rsidP="008731E3">
            <w:r>
              <w:t>Lewis Green</w:t>
            </w:r>
          </w:p>
        </w:tc>
      </w:tr>
      <w:tr w:rsidR="008731E3" w14:paraId="1D7D2A4E" w14:textId="77777777" w:rsidTr="00AE6686">
        <w:tc>
          <w:tcPr>
            <w:tcW w:w="3168" w:type="dxa"/>
            <w:shd w:val="clear" w:color="auto" w:fill="auto"/>
          </w:tcPr>
          <w:p w14:paraId="5A4744E0" w14:textId="68C34E8D" w:rsidR="008731E3" w:rsidRDefault="008731E3" w:rsidP="008731E3">
            <w:r>
              <w:t>PM Support(s)</w:t>
            </w:r>
          </w:p>
        </w:tc>
        <w:tc>
          <w:tcPr>
            <w:tcW w:w="6408" w:type="dxa"/>
            <w:shd w:val="clear" w:color="auto" w:fill="auto"/>
          </w:tcPr>
          <w:p w14:paraId="7B2A3697" w14:textId="2539BE13" w:rsidR="008731E3" w:rsidRDefault="00F13BE5" w:rsidP="008731E3">
            <w:r>
              <w:t>N/A</w:t>
            </w:r>
          </w:p>
        </w:tc>
      </w:tr>
      <w:tr w:rsidR="008731E3" w14:paraId="3B3A3A82" w14:textId="77777777" w:rsidTr="00AE6686">
        <w:tc>
          <w:tcPr>
            <w:tcW w:w="3168" w:type="dxa"/>
            <w:shd w:val="clear" w:color="auto" w:fill="auto"/>
          </w:tcPr>
          <w:p w14:paraId="65CCB818" w14:textId="77777777" w:rsidR="008731E3" w:rsidRDefault="008731E3" w:rsidP="008731E3">
            <w:r>
              <w:lastRenderedPageBreak/>
              <w:t>Team Manager(s)</w:t>
            </w:r>
          </w:p>
        </w:tc>
        <w:tc>
          <w:tcPr>
            <w:tcW w:w="6408" w:type="dxa"/>
            <w:shd w:val="clear" w:color="auto" w:fill="auto"/>
          </w:tcPr>
          <w:p w14:paraId="79BF4EAD" w14:textId="62908A10" w:rsidR="008731E3" w:rsidRDefault="00F13BE5" w:rsidP="008731E3">
            <w:r>
              <w:t>N/A</w:t>
            </w:r>
          </w:p>
        </w:tc>
      </w:tr>
      <w:tr w:rsidR="008731E3" w14:paraId="58B465A1" w14:textId="77777777" w:rsidTr="00AE6686">
        <w:tc>
          <w:tcPr>
            <w:tcW w:w="3168" w:type="dxa"/>
            <w:shd w:val="clear" w:color="auto" w:fill="auto"/>
          </w:tcPr>
          <w:p w14:paraId="43E36A36" w14:textId="77777777" w:rsidR="008731E3" w:rsidRDefault="008731E3" w:rsidP="008731E3">
            <w:r>
              <w:t>Supplier PM(s)</w:t>
            </w:r>
          </w:p>
        </w:tc>
        <w:tc>
          <w:tcPr>
            <w:tcW w:w="6408" w:type="dxa"/>
            <w:shd w:val="clear" w:color="auto" w:fill="auto"/>
          </w:tcPr>
          <w:p w14:paraId="066E836B" w14:textId="3AFA691F" w:rsidR="008731E3" w:rsidRDefault="00F13BE5" w:rsidP="008731E3">
            <w:r>
              <w:t>N/A</w:t>
            </w:r>
          </w:p>
        </w:tc>
      </w:tr>
    </w:tbl>
    <w:p w14:paraId="1BABAF73" w14:textId="77777777" w:rsidR="00EA4701" w:rsidRPr="00EA4701" w:rsidRDefault="00EA4701" w:rsidP="00EA4701">
      <w:pPr>
        <w:spacing w:after="240"/>
        <w:rPr>
          <w:sz w:val="28"/>
          <w:szCs w:val="28"/>
        </w:rPr>
      </w:pPr>
    </w:p>
    <w:sectPr w:rsidR="00EA4701" w:rsidRPr="00EA4701" w:rsidSect="008731E3">
      <w:footerReference w:type="default" r:id="rId7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E9E45" w14:textId="77777777" w:rsidR="00DD4912" w:rsidRDefault="00DD4912" w:rsidP="00EA4701">
      <w:pPr>
        <w:spacing w:after="0" w:line="240" w:lineRule="auto"/>
      </w:pPr>
      <w:r>
        <w:separator/>
      </w:r>
    </w:p>
  </w:endnote>
  <w:endnote w:type="continuationSeparator" w:id="0">
    <w:p w14:paraId="2AE60DBF" w14:textId="77777777" w:rsidR="00DD4912" w:rsidRDefault="00DD4912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E77DD" w14:textId="77777777"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26F64" w14:textId="77777777" w:rsidR="00DD4912" w:rsidRDefault="00DD4912" w:rsidP="00EA4701">
      <w:pPr>
        <w:spacing w:after="0" w:line="240" w:lineRule="auto"/>
      </w:pPr>
      <w:r>
        <w:separator/>
      </w:r>
    </w:p>
  </w:footnote>
  <w:footnote w:type="continuationSeparator" w:id="0">
    <w:p w14:paraId="622E817E" w14:textId="77777777" w:rsidR="00DD4912" w:rsidRDefault="00DD4912" w:rsidP="00EA4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ocumentProtection w:edit="form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4912"/>
    <w:rsid w:val="00126ADE"/>
    <w:rsid w:val="004E5CE9"/>
    <w:rsid w:val="005449D0"/>
    <w:rsid w:val="005E1647"/>
    <w:rsid w:val="007D14BD"/>
    <w:rsid w:val="00811D37"/>
    <w:rsid w:val="008731E3"/>
    <w:rsid w:val="008C71AA"/>
    <w:rsid w:val="00944E27"/>
    <w:rsid w:val="00A13C6B"/>
    <w:rsid w:val="00A24B11"/>
    <w:rsid w:val="00A65392"/>
    <w:rsid w:val="00AE6686"/>
    <w:rsid w:val="00B017B3"/>
    <w:rsid w:val="00B8741D"/>
    <w:rsid w:val="00D522BD"/>
    <w:rsid w:val="00DD4912"/>
    <w:rsid w:val="00E415F9"/>
    <w:rsid w:val="00EA4701"/>
    <w:rsid w:val="00EE276D"/>
    <w:rsid w:val="00F1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E092C0"/>
  <w15:chartTrackingRefBased/>
  <w15:docId w15:val="{63D15630-F944-4FBC-B7D5-CB196408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wis\Downloads\project-summary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project-summary (1)</Template>
  <TotalTime>70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Green</dc:creator>
  <cp:keywords/>
  <dc:description/>
  <cp:lastModifiedBy>Lewis Green</cp:lastModifiedBy>
  <cp:revision>2</cp:revision>
  <dcterms:created xsi:type="dcterms:W3CDTF">2020-01-21T21:25:00Z</dcterms:created>
  <dcterms:modified xsi:type="dcterms:W3CDTF">2020-01-24T17:19:00Z</dcterms:modified>
</cp:coreProperties>
</file>